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36" w:rsidRPr="00900BE2" w:rsidRDefault="00900BE2">
      <w:pPr>
        <w:pStyle w:val="Titolo1"/>
        <w:rPr>
          <w:b/>
          <w:lang w:val="it-IT"/>
        </w:rPr>
      </w:pPr>
      <w:proofErr w:type="spellStart"/>
      <w:r>
        <w:rPr>
          <w:b/>
          <w:lang w:val="it-IT"/>
        </w:rPr>
        <w:t>Hypermedia</w:t>
      </w:r>
      <w:proofErr w:type="spellEnd"/>
      <w:r>
        <w:rPr>
          <w:b/>
          <w:lang w:val="it-IT"/>
        </w:rPr>
        <w:t xml:space="preserve"> Web Application</w:t>
      </w:r>
      <w:r w:rsidR="00D97556">
        <w:rPr>
          <w:b/>
          <w:lang w:val="it-IT"/>
        </w:rPr>
        <w:t>s</w:t>
      </w:r>
      <w:r>
        <w:rPr>
          <w:b/>
          <w:lang w:val="it-IT"/>
        </w:rPr>
        <w:t xml:space="preserve"> – Test di usabilità</w:t>
      </w:r>
    </w:p>
    <w:p w:rsidR="00547F36" w:rsidRDefault="00547F36">
      <w:pPr>
        <w:rPr>
          <w:lang w:val="it-IT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407"/>
        <w:gridCol w:w="2903"/>
      </w:tblGrid>
      <w:tr w:rsidR="00900BE2" w:rsidTr="009C5542">
        <w:trPr>
          <w:trHeight w:val="360"/>
        </w:trPr>
        <w:tc>
          <w:tcPr>
            <w:tcW w:w="1407" w:type="dxa"/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  <w:r>
              <w:t>Nome utente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</w:p>
        </w:tc>
      </w:tr>
      <w:tr w:rsidR="00900BE2" w:rsidTr="009C5542">
        <w:trPr>
          <w:trHeight w:val="360"/>
        </w:trPr>
        <w:tc>
          <w:tcPr>
            <w:tcW w:w="1407" w:type="dxa"/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  <w:r>
              <w:t>Nome tester</w:t>
            </w:r>
          </w:p>
        </w:tc>
        <w:tc>
          <w:tcPr>
            <w:tcW w:w="2903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</w:p>
        </w:tc>
      </w:tr>
      <w:tr w:rsidR="00900BE2" w:rsidTr="009C5542">
        <w:trPr>
          <w:trHeight w:val="360"/>
        </w:trPr>
        <w:tc>
          <w:tcPr>
            <w:tcW w:w="1407" w:type="dxa"/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  <w:r>
              <w:t>Data</w:t>
            </w:r>
          </w:p>
        </w:tc>
        <w:tc>
          <w:tcPr>
            <w:tcW w:w="2903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</w:tcPr>
          <w:p w:rsidR="00900BE2" w:rsidRDefault="00900BE2">
            <w:pPr>
              <w:pStyle w:val="Informazionisullostudente"/>
            </w:pPr>
          </w:p>
        </w:tc>
      </w:tr>
    </w:tbl>
    <w:p w:rsidR="00510708" w:rsidRPr="00510708" w:rsidRDefault="00510708">
      <w:pPr>
        <w:rPr>
          <w:b/>
          <w:lang w:val="it-IT"/>
        </w:rPr>
      </w:pPr>
    </w:p>
    <w:p w:rsidR="00547F36" w:rsidRPr="00CD1B84" w:rsidRDefault="00900BE2">
      <w:pPr>
        <w:pStyle w:val="Istruzioni"/>
        <w:rPr>
          <w:sz w:val="18"/>
          <w:szCs w:val="18"/>
        </w:rPr>
      </w:pPr>
      <w:r w:rsidRPr="00510708">
        <w:rPr>
          <w:b/>
          <w:sz w:val="24"/>
          <w:szCs w:val="24"/>
        </w:rPr>
        <w:t>Prima di iniziare</w:t>
      </w:r>
      <w:r w:rsidRPr="00CD1B84">
        <w:rPr>
          <w:sz w:val="18"/>
          <w:szCs w:val="18"/>
        </w:rPr>
        <w:t>, ci teniamo a ringraziarti per il tempo dedicatoci.</w:t>
      </w:r>
    </w:p>
    <w:p w:rsidR="00900BE2" w:rsidRPr="00CD1B84" w:rsidRDefault="00900BE2">
      <w:pPr>
        <w:pStyle w:val="Istruzioni"/>
        <w:rPr>
          <w:sz w:val="18"/>
          <w:szCs w:val="18"/>
        </w:rPr>
      </w:pPr>
      <w:r w:rsidRPr="00CD1B84">
        <w:rPr>
          <w:sz w:val="18"/>
          <w:szCs w:val="18"/>
        </w:rPr>
        <w:t xml:space="preserve">Quello che stiamo per mostrarti è il sito web di una </w:t>
      </w:r>
      <w:proofErr w:type="spellStart"/>
      <w:r w:rsidRPr="00CD1B84">
        <w:rPr>
          <w:sz w:val="18"/>
          <w:szCs w:val="18"/>
        </w:rPr>
        <w:t>onlus</w:t>
      </w:r>
      <w:proofErr w:type="spellEnd"/>
      <w:r w:rsidRPr="00CD1B84">
        <w:rPr>
          <w:sz w:val="18"/>
          <w:szCs w:val="18"/>
        </w:rPr>
        <w:t xml:space="preserve"> fittizia, </w:t>
      </w:r>
      <w:r w:rsidRPr="00CD1B84">
        <w:rPr>
          <w:b/>
          <w:sz w:val="18"/>
          <w:szCs w:val="18"/>
        </w:rPr>
        <w:t>Abilitiamoci</w:t>
      </w:r>
      <w:r w:rsidRPr="00CD1B84">
        <w:rPr>
          <w:sz w:val="18"/>
          <w:szCs w:val="18"/>
        </w:rPr>
        <w:t>, che abbiamo ideato per il progetto di un corso universitario. Ti chiederemo di navigare attraverso di esso, rispondendo a delle domande sul suo contenuto.</w:t>
      </w:r>
    </w:p>
    <w:p w:rsidR="00900BE2" w:rsidRPr="00CD1B84" w:rsidRDefault="00900BE2">
      <w:pPr>
        <w:pStyle w:val="Istruzioni"/>
        <w:rPr>
          <w:sz w:val="18"/>
          <w:szCs w:val="18"/>
        </w:rPr>
      </w:pPr>
      <w:r w:rsidRPr="00CD1B84">
        <w:rPr>
          <w:b/>
          <w:sz w:val="18"/>
          <w:szCs w:val="18"/>
        </w:rPr>
        <w:t>Lo scopo del test</w:t>
      </w:r>
      <w:r w:rsidRPr="00CD1B84">
        <w:rPr>
          <w:sz w:val="18"/>
          <w:szCs w:val="18"/>
        </w:rPr>
        <w:t xml:space="preserve">, è di valutare l’architettura, il contenuto e l’aspetto grafico del nostro sito. Per questo motivo, </w:t>
      </w:r>
      <w:r w:rsidRPr="00CD1B84">
        <w:rPr>
          <w:b/>
          <w:sz w:val="18"/>
          <w:szCs w:val="18"/>
        </w:rPr>
        <w:t>in caso non riuscis</w:t>
      </w:r>
      <w:r w:rsidR="00510708" w:rsidRPr="00CD1B84">
        <w:rPr>
          <w:b/>
          <w:sz w:val="18"/>
          <w:szCs w:val="18"/>
        </w:rPr>
        <w:t>si a</w:t>
      </w:r>
      <w:r w:rsidRPr="00CD1B84">
        <w:rPr>
          <w:b/>
          <w:sz w:val="18"/>
          <w:szCs w:val="18"/>
        </w:rPr>
        <w:t xml:space="preserve"> completare uno dei compiti</w:t>
      </w:r>
      <w:r w:rsidRPr="00CD1B84">
        <w:rPr>
          <w:sz w:val="18"/>
          <w:szCs w:val="18"/>
        </w:rPr>
        <w:t xml:space="preserve">, </w:t>
      </w:r>
      <w:r w:rsidR="00510708" w:rsidRPr="00CD1B84">
        <w:rPr>
          <w:b/>
          <w:sz w:val="18"/>
          <w:szCs w:val="18"/>
        </w:rPr>
        <w:t>o</w:t>
      </w:r>
      <w:r w:rsidRPr="00CD1B84">
        <w:rPr>
          <w:b/>
          <w:sz w:val="18"/>
          <w:szCs w:val="18"/>
        </w:rPr>
        <w:t xml:space="preserve"> a rispondere ad una delle domande</w:t>
      </w:r>
      <w:r w:rsidRPr="00CD1B84">
        <w:rPr>
          <w:sz w:val="18"/>
          <w:szCs w:val="18"/>
        </w:rPr>
        <w:t xml:space="preserve">, </w:t>
      </w:r>
      <w:r w:rsidRPr="00CD1B84">
        <w:rPr>
          <w:b/>
          <w:sz w:val="18"/>
          <w:szCs w:val="18"/>
        </w:rPr>
        <w:t>non preoccuparti</w:t>
      </w:r>
      <w:r w:rsidRPr="00CD1B84">
        <w:rPr>
          <w:sz w:val="18"/>
          <w:szCs w:val="18"/>
        </w:rPr>
        <w:t xml:space="preserve">! </w:t>
      </w:r>
      <w:r w:rsidRPr="00CD1B84">
        <w:rPr>
          <w:b/>
          <w:sz w:val="18"/>
          <w:szCs w:val="18"/>
        </w:rPr>
        <w:t>La colpa è nostra</w:t>
      </w:r>
      <w:r w:rsidRPr="00CD1B84">
        <w:rPr>
          <w:sz w:val="18"/>
          <w:szCs w:val="18"/>
        </w:rPr>
        <w:t xml:space="preserve"> e di come abbiamo lavorato, ed è proprio per avere un ris</w:t>
      </w:r>
      <w:r w:rsidR="00510708" w:rsidRPr="00CD1B84">
        <w:rPr>
          <w:sz w:val="18"/>
          <w:szCs w:val="18"/>
        </w:rPr>
        <w:t xml:space="preserve">contro sul nostro lavoro che </w:t>
      </w:r>
      <w:r w:rsidRPr="00CD1B84">
        <w:rPr>
          <w:sz w:val="18"/>
          <w:szCs w:val="18"/>
        </w:rPr>
        <w:t xml:space="preserve">stiamo chiedendo il tuo aiuto. </w:t>
      </w:r>
    </w:p>
    <w:p w:rsidR="00510708" w:rsidRPr="00CD1B84" w:rsidRDefault="00510708">
      <w:pPr>
        <w:pStyle w:val="Istruzioni"/>
        <w:rPr>
          <w:sz w:val="18"/>
          <w:szCs w:val="18"/>
        </w:rPr>
      </w:pPr>
      <w:r w:rsidRPr="00CD1B84">
        <w:rPr>
          <w:sz w:val="18"/>
          <w:szCs w:val="18"/>
        </w:rPr>
        <w:t xml:space="preserve">I nostri moderatori ti seguiranno attraverso il test, rispondendo alle tue domande. </w:t>
      </w:r>
      <w:r w:rsidR="00900BE2" w:rsidRPr="00CD1B84">
        <w:rPr>
          <w:b/>
          <w:sz w:val="18"/>
          <w:szCs w:val="18"/>
        </w:rPr>
        <w:t>Se in qualsiasi momento</w:t>
      </w:r>
      <w:r w:rsidR="00900BE2" w:rsidRPr="00CD1B84">
        <w:rPr>
          <w:sz w:val="18"/>
          <w:szCs w:val="18"/>
        </w:rPr>
        <w:t>, non ti sentissi a tu</w:t>
      </w:r>
      <w:r w:rsidRPr="00CD1B84">
        <w:rPr>
          <w:sz w:val="18"/>
          <w:szCs w:val="18"/>
        </w:rPr>
        <w:t>o agio, puoi interrompere tranquillamente ed andartene</w:t>
      </w:r>
      <w:r w:rsidR="00900BE2" w:rsidRPr="00CD1B84">
        <w:rPr>
          <w:sz w:val="18"/>
          <w:szCs w:val="18"/>
        </w:rPr>
        <w:t>.</w:t>
      </w:r>
    </w:p>
    <w:p w:rsidR="00547F36" w:rsidRPr="00CD1B84" w:rsidRDefault="00547F36">
      <w:pPr>
        <w:pStyle w:val="Regola"/>
        <w:rPr>
          <w:sz w:val="20"/>
          <w:szCs w:val="20"/>
        </w:rPr>
      </w:pPr>
    </w:p>
    <w:p w:rsidR="00510708" w:rsidRPr="00CD1B84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>[</w:t>
      </w:r>
      <w:r w:rsidRPr="00CD1B84">
        <w:rPr>
          <w:b/>
          <w:sz w:val="20"/>
          <w:szCs w:val="20"/>
        </w:rPr>
        <w:t>IN COSA CONSISTE IL TEST</w:t>
      </w:r>
      <w:r w:rsidRPr="00CD1B84">
        <w:rPr>
          <w:sz w:val="20"/>
          <w:szCs w:val="20"/>
        </w:rPr>
        <w:t>]</w:t>
      </w:r>
    </w:p>
    <w:p w:rsidR="00510708" w:rsidRPr="00CD1B84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 xml:space="preserve">Ti chiederemo di eseguire </w:t>
      </w:r>
      <w:r w:rsidRPr="00CD1B84">
        <w:rPr>
          <w:b/>
          <w:sz w:val="20"/>
          <w:szCs w:val="20"/>
        </w:rPr>
        <w:t xml:space="preserve">4 </w:t>
      </w:r>
      <w:r w:rsidRPr="00CD1B84">
        <w:rPr>
          <w:sz w:val="20"/>
          <w:szCs w:val="20"/>
        </w:rPr>
        <w:t xml:space="preserve">compiti, che consistono nel rispondere a delle domande a risposta multipla. </w:t>
      </w:r>
    </w:p>
    <w:p w:rsidR="00510708" w:rsidRPr="00CD1B84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 xml:space="preserve">Per rispondere ad ogni domanda, </w:t>
      </w:r>
      <w:r w:rsidRPr="00CD1B84">
        <w:rPr>
          <w:b/>
          <w:sz w:val="20"/>
          <w:szCs w:val="20"/>
        </w:rPr>
        <w:t>sei libero di navigare liberamente</w:t>
      </w:r>
      <w:r w:rsidRPr="00CD1B84">
        <w:rPr>
          <w:sz w:val="20"/>
          <w:szCs w:val="20"/>
        </w:rPr>
        <w:t xml:space="preserve"> attraverso il sito, e di utilizzarlo come credi per ricercare le informazioni di cui hai bisogno.</w:t>
      </w:r>
    </w:p>
    <w:p w:rsidR="00E51885" w:rsidRDefault="00510708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 xml:space="preserve">Dopo ogni compito, ti chiederemo di valutarne la difficoltà, mettendo una crocetta sulla seguente scala (se ti interessa il nome, si chiama scala </w:t>
      </w:r>
      <w:r w:rsidRPr="00CD1B84">
        <w:rPr>
          <w:b/>
          <w:sz w:val="20"/>
          <w:szCs w:val="20"/>
        </w:rPr>
        <w:t>SMEQ</w:t>
      </w:r>
      <w:r w:rsidRPr="00CD1B84">
        <w:rPr>
          <w:sz w:val="20"/>
          <w:szCs w:val="20"/>
        </w:rPr>
        <w:t>).</w:t>
      </w:r>
    </w:p>
    <w:p w:rsidR="00E51885" w:rsidRPr="00CD1B84" w:rsidRDefault="00E51885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pt">
            <v:imagedata r:id="rId10" o:title="smeq_scala"/>
          </v:shape>
        </w:pict>
      </w:r>
    </w:p>
    <w:p w:rsidR="00D97556" w:rsidRDefault="00D97556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>Dopo il test, ti chiederemo infine di compilare un questionario, e di rispondere informalmente ad alcune nostre domande.</w:t>
      </w:r>
    </w:p>
    <w:p w:rsidR="007164F8" w:rsidRPr="00CD1B84" w:rsidRDefault="007164F8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Quando hai risposto alle domande, comunicalo ai nostri moderatori; se allo stesso modo, non riesci a completare il compito assegnato, comunicalo ai nostri moderatori</w:t>
      </w:r>
      <w:r w:rsidR="00E51885">
        <w:rPr>
          <w:sz w:val="20"/>
          <w:szCs w:val="20"/>
        </w:rPr>
        <w:t xml:space="preserve"> ed andremo avanti nel test.</w:t>
      </w:r>
    </w:p>
    <w:p w:rsidR="00D97556" w:rsidRPr="00CD1B84" w:rsidRDefault="00D97556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b/>
          <w:sz w:val="20"/>
          <w:szCs w:val="20"/>
        </w:rPr>
        <w:t>Tutto il test non ti prenderà più di 15-20 minuti</w:t>
      </w:r>
      <w:r w:rsidRPr="00CD1B84">
        <w:rPr>
          <w:sz w:val="20"/>
          <w:szCs w:val="20"/>
        </w:rPr>
        <w:t>.</w:t>
      </w:r>
    </w:p>
    <w:p w:rsidR="00E51885" w:rsidRDefault="00D97556" w:rsidP="00510708">
      <w:pPr>
        <w:pStyle w:val="Domanda"/>
        <w:ind w:left="0" w:firstLine="0"/>
        <w:rPr>
          <w:sz w:val="20"/>
          <w:szCs w:val="20"/>
        </w:rPr>
      </w:pPr>
      <w:r w:rsidRPr="00CD1B84">
        <w:rPr>
          <w:sz w:val="20"/>
          <w:szCs w:val="20"/>
        </w:rPr>
        <w:t>Se hai dubbi o domande, chiedi pure ai nostri moderatori.</w:t>
      </w:r>
      <w:r w:rsidR="00E51885">
        <w:rPr>
          <w:sz w:val="20"/>
          <w:szCs w:val="20"/>
        </w:rPr>
        <w:t xml:space="preserve"> Quando vuoi, </w:t>
      </w:r>
      <w:r w:rsidR="00E51885" w:rsidRPr="00E51885">
        <w:rPr>
          <w:b/>
          <w:sz w:val="20"/>
          <w:szCs w:val="20"/>
        </w:rPr>
        <w:t>iniziamo</w:t>
      </w:r>
      <w:r w:rsidR="00E51885">
        <w:rPr>
          <w:sz w:val="20"/>
          <w:szCs w:val="20"/>
        </w:rPr>
        <w:t>!</w:t>
      </w:r>
    </w:p>
    <w:p w:rsidR="00547F36" w:rsidRPr="00E51885" w:rsidRDefault="00E51885" w:rsidP="00510708">
      <w:pPr>
        <w:pStyle w:val="Domanda"/>
        <w:ind w:left="0" w:firstLine="0"/>
        <w:rPr>
          <w:sz w:val="20"/>
          <w:szCs w:val="20"/>
        </w:rPr>
      </w:pPr>
      <w:r w:rsidRPr="00D97556">
        <w:rPr>
          <w:sz w:val="24"/>
          <w:szCs w:val="24"/>
        </w:rPr>
        <w:lastRenderedPageBreak/>
        <w:t xml:space="preserve"> </w:t>
      </w:r>
      <w:r w:rsidR="00510708" w:rsidRPr="00D97556">
        <w:rPr>
          <w:sz w:val="24"/>
          <w:szCs w:val="24"/>
        </w:rPr>
        <w:t>[</w:t>
      </w:r>
      <w:proofErr w:type="spellStart"/>
      <w:r w:rsidR="00D97556">
        <w:rPr>
          <w:b/>
          <w:sz w:val="24"/>
          <w:szCs w:val="24"/>
        </w:rPr>
        <w:t>Warm</w:t>
      </w:r>
      <w:proofErr w:type="spellEnd"/>
      <w:r w:rsidR="00D97556">
        <w:rPr>
          <w:b/>
          <w:sz w:val="24"/>
          <w:szCs w:val="24"/>
        </w:rPr>
        <w:t xml:space="preserve"> up</w:t>
      </w:r>
      <w:r w:rsidR="00510708" w:rsidRPr="00D97556">
        <w:rPr>
          <w:sz w:val="24"/>
          <w:szCs w:val="24"/>
        </w:rPr>
        <w:t>]</w:t>
      </w:r>
    </w:p>
    <w:p w:rsidR="00D97556" w:rsidRPr="00BC0B4D" w:rsidRDefault="00D97556" w:rsidP="00510708">
      <w:pPr>
        <w:pStyle w:val="Domanda"/>
        <w:ind w:left="0" w:firstLine="0"/>
        <w:rPr>
          <w:sz w:val="20"/>
          <w:szCs w:val="20"/>
        </w:rPr>
      </w:pPr>
      <w:r w:rsidRPr="00BC0B4D">
        <w:rPr>
          <w:sz w:val="20"/>
          <w:szCs w:val="20"/>
        </w:rPr>
        <w:t xml:space="preserve">In questo semplice compito non ti chiederemo di rispondere a domande. Prendilo come un </w:t>
      </w:r>
      <w:r w:rsidRPr="00BC0B4D">
        <w:rPr>
          <w:b/>
          <w:sz w:val="20"/>
          <w:szCs w:val="20"/>
        </w:rPr>
        <w:t>riscaldamento</w:t>
      </w:r>
      <w:r w:rsidRPr="00BC0B4D">
        <w:rPr>
          <w:sz w:val="20"/>
          <w:szCs w:val="20"/>
        </w:rPr>
        <w:t xml:space="preserve">: vogliamo mostrarti il </w:t>
      </w:r>
      <w:r w:rsidR="00BC0B4D" w:rsidRPr="00BC0B4D">
        <w:rPr>
          <w:sz w:val="20"/>
          <w:szCs w:val="20"/>
        </w:rPr>
        <w:t xml:space="preserve">nostro </w:t>
      </w:r>
      <w:r w:rsidRPr="00BC0B4D">
        <w:rPr>
          <w:sz w:val="20"/>
          <w:szCs w:val="20"/>
        </w:rPr>
        <w:t>sito e come funziona.</w:t>
      </w:r>
    </w:p>
    <w:p w:rsidR="00D97556" w:rsidRPr="00BC0B4D" w:rsidRDefault="00D97556" w:rsidP="00510708">
      <w:pPr>
        <w:pStyle w:val="Domanda"/>
        <w:ind w:left="0" w:firstLine="0"/>
        <w:rPr>
          <w:sz w:val="20"/>
          <w:szCs w:val="20"/>
        </w:rPr>
      </w:pPr>
      <w:r w:rsidRPr="00BC0B4D">
        <w:rPr>
          <w:b/>
          <w:sz w:val="20"/>
          <w:szCs w:val="20"/>
        </w:rPr>
        <w:t>Abilitiamoci</w:t>
      </w:r>
      <w:r w:rsidRPr="00BC0B4D">
        <w:rPr>
          <w:sz w:val="20"/>
          <w:szCs w:val="20"/>
        </w:rPr>
        <w:t xml:space="preserve"> è una </w:t>
      </w:r>
      <w:proofErr w:type="spellStart"/>
      <w:r w:rsidRPr="00BC0B4D">
        <w:rPr>
          <w:sz w:val="20"/>
          <w:szCs w:val="20"/>
        </w:rPr>
        <w:t>onlus</w:t>
      </w:r>
      <w:proofErr w:type="spellEnd"/>
      <w:r w:rsidRPr="00BC0B4D">
        <w:rPr>
          <w:sz w:val="20"/>
          <w:szCs w:val="20"/>
        </w:rPr>
        <w:t xml:space="preserve"> che offre servizi di supporto a bambini e giovani adulti affe</w:t>
      </w:r>
      <w:r w:rsidR="00BC0B4D" w:rsidRPr="00BC0B4D">
        <w:rPr>
          <w:sz w:val="20"/>
          <w:szCs w:val="20"/>
        </w:rPr>
        <w:t xml:space="preserve">tti da disabilità psicofisiche ed alle loro famiglie. Lo scopo di questo sito, è illustrare i </w:t>
      </w:r>
      <w:r w:rsidR="00BC0B4D" w:rsidRPr="00BC0B4D">
        <w:rPr>
          <w:b/>
          <w:sz w:val="20"/>
          <w:szCs w:val="20"/>
        </w:rPr>
        <w:t>servizi</w:t>
      </w:r>
      <w:r w:rsidR="00BC0B4D" w:rsidRPr="00BC0B4D">
        <w:rPr>
          <w:sz w:val="20"/>
          <w:szCs w:val="20"/>
        </w:rPr>
        <w:t xml:space="preserve"> offerti nelle diverse </w:t>
      </w:r>
      <w:r w:rsidR="00BC0B4D" w:rsidRPr="00BC0B4D">
        <w:rPr>
          <w:b/>
          <w:sz w:val="20"/>
          <w:szCs w:val="20"/>
        </w:rPr>
        <w:t>sedi</w:t>
      </w:r>
      <w:r w:rsidR="00BC0B4D" w:rsidRPr="00BC0B4D">
        <w:rPr>
          <w:sz w:val="20"/>
          <w:szCs w:val="20"/>
        </w:rPr>
        <w:t xml:space="preserve"> dell’associazione, ed il </w:t>
      </w:r>
      <w:r w:rsidR="00BC0B4D" w:rsidRPr="00BC0B4D">
        <w:rPr>
          <w:b/>
          <w:sz w:val="20"/>
          <w:szCs w:val="20"/>
        </w:rPr>
        <w:t>personale</w:t>
      </w:r>
      <w:r w:rsidR="00BC0B4D" w:rsidRPr="00BC0B4D">
        <w:rPr>
          <w:sz w:val="20"/>
          <w:szCs w:val="20"/>
        </w:rPr>
        <w:t xml:space="preserve"> medico, socio-sanitario ed assistenziale coinvolto nell’erogazione di ciascun servizio, oltre a promuovere le attività e la missione dell’associazione e pubblicizzare i suoi </w:t>
      </w:r>
      <w:r w:rsidR="00BC0B4D" w:rsidRPr="00BC0B4D">
        <w:rPr>
          <w:b/>
          <w:sz w:val="20"/>
          <w:szCs w:val="20"/>
        </w:rPr>
        <w:t>eventi</w:t>
      </w:r>
      <w:r w:rsidR="00BC0B4D" w:rsidRPr="00BC0B4D">
        <w:rPr>
          <w:sz w:val="20"/>
          <w:szCs w:val="20"/>
        </w:rPr>
        <w:t>.</w:t>
      </w:r>
    </w:p>
    <w:p w:rsidR="00BC0B4D" w:rsidRDefault="00BC0B4D" w:rsidP="00510708">
      <w:pPr>
        <w:pStyle w:val="Domanda"/>
        <w:ind w:left="0" w:firstLine="0"/>
        <w:rPr>
          <w:sz w:val="20"/>
          <w:szCs w:val="20"/>
        </w:rPr>
      </w:pPr>
      <w:r w:rsidRPr="00BC0B4D">
        <w:rPr>
          <w:sz w:val="20"/>
          <w:szCs w:val="20"/>
        </w:rPr>
        <w:t xml:space="preserve">Immagina di essere il genitore di un </w:t>
      </w:r>
      <w:proofErr w:type="spellStart"/>
      <w:r w:rsidRPr="00BC0B4D">
        <w:rPr>
          <w:sz w:val="20"/>
          <w:szCs w:val="20"/>
        </w:rPr>
        <w:t>bambin</w:t>
      </w:r>
      <w:proofErr w:type="spellEnd"/>
      <w:r w:rsidRPr="00BC0B4D">
        <w:rPr>
          <w:sz w:val="20"/>
          <w:szCs w:val="20"/>
        </w:rPr>
        <w:t>*/</w:t>
      </w:r>
      <w:proofErr w:type="spellStart"/>
      <w:r w:rsidRPr="00BC0B4D">
        <w:rPr>
          <w:sz w:val="20"/>
          <w:szCs w:val="20"/>
        </w:rPr>
        <w:t>ragazz</w:t>
      </w:r>
      <w:proofErr w:type="spellEnd"/>
      <w:r w:rsidRPr="00BC0B4D">
        <w:rPr>
          <w:sz w:val="20"/>
          <w:szCs w:val="20"/>
        </w:rPr>
        <w:t>* che avrebbe bisogno di aiuto</w:t>
      </w:r>
      <w:r>
        <w:rPr>
          <w:sz w:val="20"/>
          <w:szCs w:val="20"/>
        </w:rPr>
        <w:t>. Naviga il sito, guarda le diverse sedi dell’associazione, quali servizi erogano, e quali persone sono coinvolte in ogni servizio.</w:t>
      </w:r>
    </w:p>
    <w:p w:rsidR="00BC0B4D" w:rsidRPr="00BC0B4D" w:rsidRDefault="00BC0B4D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Quando ti senti pronto, faccelo sapere e continuiamo.</w:t>
      </w:r>
    </w:p>
    <w:p w:rsidR="00BC0B4D" w:rsidRDefault="00D7324F" w:rsidP="00510708">
      <w:pPr>
        <w:pStyle w:val="Domanda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Prima domanda</w:t>
      </w:r>
      <w:r>
        <w:rPr>
          <w:sz w:val="24"/>
          <w:szCs w:val="24"/>
        </w:rPr>
        <w:t>]</w:t>
      </w:r>
    </w:p>
    <w:p w:rsidR="00D7324F" w:rsidRDefault="00D7324F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Immagina di essere Maria, la madre di Giacomo, un simpaticissimo e solare bambino, cui è stata appena diagnosticata una disabilità cognitiva. Il pediatra di tuo figlio ti </w:t>
      </w:r>
      <w:r w:rsidR="00EC603C">
        <w:rPr>
          <w:sz w:val="20"/>
          <w:szCs w:val="20"/>
        </w:rPr>
        <w:t xml:space="preserve">ha </w:t>
      </w:r>
      <w:r>
        <w:rPr>
          <w:sz w:val="20"/>
          <w:szCs w:val="20"/>
        </w:rPr>
        <w:t xml:space="preserve">consigliato di prendere contatto con un’associazione che si occupa di fornire servizi specifici, e ti ha </w:t>
      </w:r>
      <w:r w:rsidR="00E3691A">
        <w:rPr>
          <w:sz w:val="20"/>
          <w:szCs w:val="20"/>
        </w:rPr>
        <w:t>suggerito</w:t>
      </w:r>
      <w:r>
        <w:rPr>
          <w:sz w:val="20"/>
          <w:szCs w:val="20"/>
        </w:rPr>
        <w:t xml:space="preserve"> Abilitiamoci. </w:t>
      </w:r>
    </w:p>
    <w:p w:rsidR="00D7324F" w:rsidRDefault="00D7324F" w:rsidP="0051070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Tu non sai nulla dell’associazione, perciò informati sulla sua storia e sui suoi obiettivi, e rispondi alle seguenti domande.</w:t>
      </w:r>
    </w:p>
    <w:p w:rsidR="00E3691A" w:rsidRDefault="00D7324F" w:rsidP="00510708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  <w:r w:rsidR="00E3691A">
        <w:rPr>
          <w:sz w:val="20"/>
          <w:szCs w:val="20"/>
        </w:rPr>
        <w:t xml:space="preserve"> </w:t>
      </w:r>
    </w:p>
    <w:p w:rsidR="00D7324F" w:rsidRDefault="00E3691A" w:rsidP="00510708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moderatori; allo stesso modo, se non riesci a portare a termine il compito, comunicalo ai nostri moderatori. Andremo avanti col test.</w:t>
      </w:r>
    </w:p>
    <w:p w:rsidR="00D7324F" w:rsidRPr="00EC603C" w:rsidRDefault="00D7324F" w:rsidP="00E3691A">
      <w:pPr>
        <w:pStyle w:val="Domanda"/>
        <w:numPr>
          <w:ilvl w:val="0"/>
          <w:numId w:val="39"/>
        </w:numPr>
        <w:rPr>
          <w:b/>
          <w:sz w:val="20"/>
          <w:szCs w:val="20"/>
        </w:rPr>
      </w:pPr>
      <w:r w:rsidRPr="00EC603C">
        <w:rPr>
          <w:b/>
          <w:sz w:val="20"/>
          <w:szCs w:val="20"/>
        </w:rPr>
        <w:t>In che anno è stata fondata Abilitiamoci?</w:t>
      </w:r>
    </w:p>
    <w:p w:rsidR="00547F36" w:rsidRPr="00EC603C" w:rsidRDefault="00D7324F">
      <w:pPr>
        <w:numPr>
          <w:ilvl w:val="0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2007</w:t>
      </w:r>
    </w:p>
    <w:p w:rsidR="00547F36" w:rsidRPr="00EC603C" w:rsidRDefault="00D7324F">
      <w:pPr>
        <w:numPr>
          <w:ilvl w:val="0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1998</w:t>
      </w:r>
    </w:p>
    <w:p w:rsidR="00547F36" w:rsidRPr="00EC603C" w:rsidRDefault="00D7324F">
      <w:pPr>
        <w:numPr>
          <w:ilvl w:val="0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2005</w:t>
      </w:r>
    </w:p>
    <w:p w:rsidR="00D7324F" w:rsidRPr="00EC603C" w:rsidRDefault="00D7324F" w:rsidP="00D7324F">
      <w:pPr>
        <w:numPr>
          <w:ilvl w:val="0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1976</w:t>
      </w:r>
    </w:p>
    <w:p w:rsidR="00D7324F" w:rsidRPr="00EC603C" w:rsidRDefault="00D7324F" w:rsidP="00E3691A">
      <w:pPr>
        <w:numPr>
          <w:ilvl w:val="0"/>
          <w:numId w:val="39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Quali fra questi valori NON sono tra quelli di Abilitiamoci (1 sola risposta corretta)?</w:t>
      </w:r>
    </w:p>
    <w:p w:rsidR="00D7324F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Competenza</w:t>
      </w:r>
    </w:p>
    <w:p w:rsidR="003914F8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Amicizia</w:t>
      </w:r>
    </w:p>
    <w:p w:rsidR="003914F8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Solidarietà</w:t>
      </w:r>
    </w:p>
    <w:p w:rsidR="003914F8" w:rsidRPr="00EC603C" w:rsidRDefault="003914F8" w:rsidP="003914F8">
      <w:pPr>
        <w:numPr>
          <w:ilvl w:val="1"/>
          <w:numId w:val="1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Impegno</w:t>
      </w:r>
    </w:p>
    <w:p w:rsidR="003914F8" w:rsidRPr="00EC603C" w:rsidRDefault="003914F8" w:rsidP="003914F8">
      <w:pPr>
        <w:rPr>
          <w:sz w:val="20"/>
          <w:szCs w:val="20"/>
          <w:lang w:val="it-IT"/>
        </w:rPr>
      </w:pPr>
    </w:p>
    <w:p w:rsidR="003914F8" w:rsidRPr="00EC603C" w:rsidRDefault="003914F8" w:rsidP="00E3691A">
      <w:pPr>
        <w:numPr>
          <w:ilvl w:val="0"/>
          <w:numId w:val="39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Quanto hai trovato difficile eseguire questo compito? Inserisci un segno sulla scala, orientandoti con le etichette, a seconda della tua impressione.</w:t>
      </w:r>
    </w:p>
    <w:p w:rsidR="003914F8" w:rsidRDefault="00E51885" w:rsidP="00E51885">
      <w:pPr>
        <w:jc w:val="both"/>
        <w:rPr>
          <w:sz w:val="20"/>
          <w:szCs w:val="20"/>
          <w:lang w:val="it-IT"/>
        </w:rPr>
      </w:pPr>
      <w:r>
        <w:rPr>
          <w:noProof/>
        </w:rPr>
        <w:pict>
          <v:shape id="_x0000_s1057" type="#_x0000_t75" style="position:absolute;left:0;text-align:left;margin-left:-55.5pt;margin-top:17.45pt;width:533.25pt;height:85.45pt;z-index:-4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</w:p>
    <w:p w:rsidR="003914F8" w:rsidRDefault="003914F8" w:rsidP="003914F8">
      <w:pPr>
        <w:rPr>
          <w:sz w:val="20"/>
          <w:szCs w:val="20"/>
          <w:lang w:val="it-IT"/>
        </w:rPr>
      </w:pPr>
    </w:p>
    <w:p w:rsidR="003914F8" w:rsidRDefault="003914F8" w:rsidP="003914F8">
      <w:pPr>
        <w:pStyle w:val="Domanda"/>
        <w:ind w:left="0" w:firstLine="0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Seconda</w:t>
      </w:r>
      <w:r>
        <w:rPr>
          <w:b/>
          <w:sz w:val="24"/>
          <w:szCs w:val="24"/>
        </w:rPr>
        <w:t xml:space="preserve"> domanda</w:t>
      </w:r>
      <w:r>
        <w:rPr>
          <w:sz w:val="24"/>
          <w:szCs w:val="24"/>
        </w:rPr>
        <w:t>]</w:t>
      </w:r>
    </w:p>
    <w:p w:rsidR="003914F8" w:rsidRDefault="003914F8" w:rsidP="003914F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Immagina </w:t>
      </w:r>
      <w:r>
        <w:rPr>
          <w:sz w:val="20"/>
          <w:szCs w:val="20"/>
        </w:rPr>
        <w:t>di es</w:t>
      </w:r>
      <w:r>
        <w:rPr>
          <w:sz w:val="20"/>
          <w:szCs w:val="20"/>
        </w:rPr>
        <w:t>sere ancora Maria, la madre di Giacomo</w:t>
      </w:r>
      <w:r>
        <w:rPr>
          <w:sz w:val="20"/>
          <w:szCs w:val="20"/>
        </w:rPr>
        <w:t xml:space="preserve">. </w:t>
      </w:r>
    </w:p>
    <w:p w:rsidR="003914F8" w:rsidRDefault="003914F8" w:rsidP="003914F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La vostra famiglia abita nella periferia di Milano, e tramite il sito adesso sai che Abilitiamoci in questa città ha una sede.</w:t>
      </w:r>
    </w:p>
    <w:p w:rsidR="003914F8" w:rsidRDefault="003914F8" w:rsidP="003914F8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Informati su dove è localizzata la sede e quali servizi eroga</w:t>
      </w:r>
      <w:r w:rsidR="00EC603C">
        <w:rPr>
          <w:sz w:val="20"/>
          <w:szCs w:val="20"/>
        </w:rPr>
        <w:t>, e rispondi poi alle seguenti domande</w:t>
      </w:r>
      <w:r>
        <w:rPr>
          <w:sz w:val="20"/>
          <w:szCs w:val="20"/>
        </w:rPr>
        <w:t>.</w:t>
      </w:r>
    </w:p>
    <w:p w:rsidR="00E3691A" w:rsidRDefault="003914F8" w:rsidP="00E3691A">
      <w:pPr>
        <w:pStyle w:val="Domanda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  <w:r w:rsidR="00E3691A" w:rsidRPr="00E3691A">
        <w:rPr>
          <w:b/>
          <w:sz w:val="20"/>
          <w:szCs w:val="20"/>
        </w:rPr>
        <w:t xml:space="preserve"> </w:t>
      </w:r>
    </w:p>
    <w:p w:rsidR="00E3691A" w:rsidRDefault="00E3691A" w:rsidP="00E3691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moderatori; allo stesso modo, se non riesci a portare a termine il compito, comunicalo ai nostri moderatori. Andremo avanti col test.</w:t>
      </w:r>
    </w:p>
    <w:p w:rsidR="003914F8" w:rsidRDefault="003914F8" w:rsidP="003914F8">
      <w:pPr>
        <w:rPr>
          <w:lang w:val="it-IT"/>
        </w:rPr>
      </w:pPr>
    </w:p>
    <w:p w:rsidR="00EC603C" w:rsidRPr="00EC603C" w:rsidRDefault="00EC603C" w:rsidP="00EC603C">
      <w:pPr>
        <w:numPr>
          <w:ilvl w:val="0"/>
          <w:numId w:val="18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Qual è l’indirizzo della sede Abilitiamoci di Milano (1 sola risposta corretta)?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Piazza Vittoria 55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 xml:space="preserve">Via </w:t>
      </w:r>
      <w:proofErr w:type="spellStart"/>
      <w:r w:rsidRPr="00EC603C">
        <w:rPr>
          <w:sz w:val="20"/>
          <w:szCs w:val="20"/>
          <w:lang w:val="it-IT"/>
        </w:rPr>
        <w:t>Buoso</w:t>
      </w:r>
      <w:proofErr w:type="spellEnd"/>
      <w:r w:rsidRPr="00EC603C">
        <w:rPr>
          <w:sz w:val="20"/>
          <w:szCs w:val="20"/>
          <w:lang w:val="it-IT"/>
        </w:rPr>
        <w:t xml:space="preserve"> da </w:t>
      </w:r>
      <w:proofErr w:type="spellStart"/>
      <w:r w:rsidRPr="00EC603C">
        <w:rPr>
          <w:sz w:val="20"/>
          <w:szCs w:val="20"/>
          <w:lang w:val="it-IT"/>
        </w:rPr>
        <w:t>Dovara</w:t>
      </w:r>
      <w:proofErr w:type="spellEnd"/>
      <w:r w:rsidRPr="00EC603C">
        <w:rPr>
          <w:sz w:val="20"/>
          <w:szCs w:val="20"/>
          <w:lang w:val="it-IT"/>
        </w:rPr>
        <w:t xml:space="preserve"> 38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Via Gaspare Aselli 56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Via Golgi 15</w:t>
      </w:r>
    </w:p>
    <w:p w:rsidR="00EC603C" w:rsidRPr="00EC603C" w:rsidRDefault="00EC603C" w:rsidP="00EC603C">
      <w:pPr>
        <w:numPr>
          <w:ilvl w:val="1"/>
          <w:numId w:val="4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Via della Repubblica 37</w:t>
      </w:r>
    </w:p>
    <w:p w:rsidR="00EC603C" w:rsidRPr="00EC603C" w:rsidRDefault="00EC603C" w:rsidP="00EC603C">
      <w:pPr>
        <w:numPr>
          <w:ilvl w:val="0"/>
          <w:numId w:val="18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Quali dei seguenti servizi eroga la sede di Milano (1 sola risposta corretta)?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Musicoterapia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Laboratorio di falegnameria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Ippoterapia</w:t>
      </w:r>
    </w:p>
    <w:p w:rsidR="00EC603C" w:rsidRPr="00EC603C" w:rsidRDefault="00EC603C" w:rsidP="00EC603C">
      <w:pPr>
        <w:numPr>
          <w:ilvl w:val="0"/>
          <w:numId w:val="19"/>
        </w:numPr>
        <w:rPr>
          <w:sz w:val="20"/>
          <w:szCs w:val="20"/>
          <w:lang w:val="it-IT"/>
        </w:rPr>
      </w:pPr>
      <w:r w:rsidRPr="00EC603C">
        <w:rPr>
          <w:sz w:val="20"/>
          <w:szCs w:val="20"/>
          <w:lang w:val="it-IT"/>
        </w:rPr>
        <w:t>Psicoterapia individuale</w:t>
      </w:r>
    </w:p>
    <w:p w:rsidR="00EC603C" w:rsidRDefault="00EC603C" w:rsidP="00EC603C">
      <w:pPr>
        <w:numPr>
          <w:ilvl w:val="0"/>
          <w:numId w:val="18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 xml:space="preserve">Quanto hai trovato difficile eseguire questo compito? </w:t>
      </w:r>
      <w:r w:rsidRPr="00EC603C">
        <w:rPr>
          <w:b/>
          <w:sz w:val="20"/>
          <w:szCs w:val="20"/>
          <w:lang w:val="it-IT"/>
        </w:rPr>
        <w:t xml:space="preserve"> Inserisci un segno sulla scala, orientandoti con le etichette, a seconda della tua impressione</w:t>
      </w:r>
      <w:r w:rsidR="00CD1B84">
        <w:rPr>
          <w:b/>
          <w:sz w:val="20"/>
          <w:szCs w:val="20"/>
          <w:lang w:val="it-IT"/>
        </w:rPr>
        <w:t>.</w:t>
      </w:r>
    </w:p>
    <w:p w:rsidR="00E51885" w:rsidRPr="00EC603C" w:rsidRDefault="00E51885" w:rsidP="00E51885">
      <w:pPr>
        <w:ind w:left="720"/>
        <w:rPr>
          <w:b/>
          <w:sz w:val="20"/>
          <w:szCs w:val="20"/>
          <w:lang w:val="it-IT"/>
        </w:rPr>
      </w:pPr>
    </w:p>
    <w:p w:rsidR="00E26F3A" w:rsidRDefault="00E51885" w:rsidP="00E26F3A">
      <w:pPr>
        <w:pStyle w:val="Domanda"/>
        <w:ind w:left="0" w:firstLine="0"/>
        <w:rPr>
          <w:sz w:val="24"/>
          <w:szCs w:val="24"/>
        </w:rPr>
      </w:pPr>
      <w:r>
        <w:rPr>
          <w:noProof/>
          <w:lang w:bidi="ar-SA"/>
        </w:rPr>
        <w:pict>
          <v:shape id="_x0000_s1058" type="#_x0000_t75" style="position:absolute;margin-left:-50.25pt;margin-top:7.8pt;width:533.25pt;height:85.45pt;z-index:-3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  <w:r w:rsidR="00E26F3A">
        <w:br w:type="page"/>
      </w:r>
      <w:r w:rsidR="00E26F3A">
        <w:rPr>
          <w:sz w:val="24"/>
          <w:szCs w:val="24"/>
        </w:rPr>
        <w:lastRenderedPageBreak/>
        <w:t>[</w:t>
      </w:r>
      <w:r w:rsidR="00E26F3A">
        <w:rPr>
          <w:b/>
          <w:sz w:val="24"/>
          <w:szCs w:val="24"/>
        </w:rPr>
        <w:t>Terza</w:t>
      </w:r>
      <w:r w:rsidR="00E26F3A">
        <w:rPr>
          <w:b/>
          <w:sz w:val="24"/>
          <w:szCs w:val="24"/>
        </w:rPr>
        <w:t xml:space="preserve"> domanda</w:t>
      </w:r>
      <w:r w:rsidR="00E26F3A">
        <w:rPr>
          <w:sz w:val="24"/>
          <w:szCs w:val="24"/>
        </w:rPr>
        <w:t>]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Immagina </w:t>
      </w:r>
      <w:r>
        <w:rPr>
          <w:sz w:val="20"/>
          <w:szCs w:val="20"/>
        </w:rPr>
        <w:t xml:space="preserve"> ora di essere Francesco, il padre di Carla</w:t>
      </w:r>
      <w:r>
        <w:rPr>
          <w:sz w:val="20"/>
          <w:szCs w:val="20"/>
        </w:rPr>
        <w:t xml:space="preserve">. 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La vostra famiglia a</w:t>
      </w:r>
      <w:r>
        <w:rPr>
          <w:sz w:val="20"/>
          <w:szCs w:val="20"/>
        </w:rPr>
        <w:t>bita a Crema</w:t>
      </w:r>
      <w:r>
        <w:rPr>
          <w:sz w:val="20"/>
          <w:szCs w:val="20"/>
        </w:rPr>
        <w:t>, e</w:t>
      </w:r>
      <w:r>
        <w:rPr>
          <w:sz w:val="20"/>
          <w:szCs w:val="20"/>
        </w:rPr>
        <w:t xml:space="preserve"> Carla frequentava un laboratorio di musicoterapia presso una </w:t>
      </w:r>
      <w:proofErr w:type="spellStart"/>
      <w:r>
        <w:rPr>
          <w:sz w:val="20"/>
          <w:szCs w:val="20"/>
        </w:rPr>
        <w:t>onlus</w:t>
      </w:r>
      <w:proofErr w:type="spellEnd"/>
      <w:r>
        <w:rPr>
          <w:sz w:val="20"/>
          <w:szCs w:val="20"/>
        </w:rPr>
        <w:t xml:space="preserve"> locale che, purtroppo, ha dovuto interrompere il laboratorio per mancanza di fondi</w:t>
      </w:r>
      <w:r>
        <w:rPr>
          <w:sz w:val="20"/>
          <w:szCs w:val="20"/>
        </w:rPr>
        <w:t>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Hai appena scoperto che a Cremona esiste un’altra </w:t>
      </w:r>
      <w:proofErr w:type="spellStart"/>
      <w:r>
        <w:rPr>
          <w:sz w:val="20"/>
          <w:szCs w:val="20"/>
        </w:rPr>
        <w:t>onlus</w:t>
      </w:r>
      <w:proofErr w:type="spellEnd"/>
      <w:r>
        <w:rPr>
          <w:sz w:val="20"/>
          <w:szCs w:val="20"/>
        </w:rPr>
        <w:t xml:space="preserve">, Abilitiamoci, che offre servizi di varia natura. 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Scopri se presso la sede di Cremona esiste un laboratorio di musicoterapia e quale personale eventualmente è coinvolto</w:t>
      </w:r>
      <w:r>
        <w:rPr>
          <w:sz w:val="20"/>
          <w:szCs w:val="20"/>
        </w:rPr>
        <w:t>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</w:p>
    <w:p w:rsidR="00E3691A" w:rsidRDefault="00E3691A" w:rsidP="00E3691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moderatori; allo stesso modo, se non riesci a portare a termine il compito, comunicalo ai nostri moderatori. Andremo avanti col test.</w:t>
      </w:r>
    </w:p>
    <w:p w:rsidR="00E26F3A" w:rsidRDefault="00E26F3A" w:rsidP="00E26F3A">
      <w:pPr>
        <w:rPr>
          <w:lang w:val="it-IT"/>
        </w:rPr>
      </w:pPr>
      <w:bookmarkStart w:id="0" w:name="_GoBack"/>
      <w:bookmarkEnd w:id="0"/>
    </w:p>
    <w:p w:rsidR="00E26F3A" w:rsidRDefault="00E26F3A" w:rsidP="00E26F3A">
      <w:pPr>
        <w:numPr>
          <w:ilvl w:val="0"/>
          <w:numId w:val="20"/>
        </w:numPr>
        <w:rPr>
          <w:b/>
          <w:sz w:val="20"/>
          <w:szCs w:val="20"/>
          <w:lang w:val="it-IT"/>
        </w:rPr>
      </w:pPr>
      <w:r>
        <w:rPr>
          <w:b/>
          <w:sz w:val="20"/>
          <w:szCs w:val="20"/>
          <w:lang w:val="it-IT"/>
        </w:rPr>
        <w:t>Quali delle seguenti persone sono coinvolte nei laboratori di musicoterapia che si svolgono a Cremona (3 risposte corrette</w:t>
      </w:r>
      <w:r w:rsidRPr="00EC603C">
        <w:rPr>
          <w:b/>
          <w:sz w:val="20"/>
          <w:szCs w:val="20"/>
          <w:lang w:val="it-IT"/>
        </w:rPr>
        <w:t>)?</w:t>
      </w:r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Salvatore Crocetta</w:t>
      </w:r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Michele </w:t>
      </w:r>
      <w:proofErr w:type="spellStart"/>
      <w:r>
        <w:rPr>
          <w:sz w:val="20"/>
          <w:szCs w:val="20"/>
          <w:lang w:val="it-IT"/>
        </w:rPr>
        <w:t>Bestagioni</w:t>
      </w:r>
      <w:proofErr w:type="spellEnd"/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Anna </w:t>
      </w:r>
      <w:proofErr w:type="spellStart"/>
      <w:r>
        <w:rPr>
          <w:sz w:val="20"/>
          <w:szCs w:val="20"/>
          <w:lang w:val="it-IT"/>
        </w:rPr>
        <w:t>Pizzigo</w:t>
      </w:r>
      <w:proofErr w:type="spellEnd"/>
    </w:p>
    <w:p w:rsid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Eleonora </w:t>
      </w:r>
      <w:proofErr w:type="spellStart"/>
      <w:r>
        <w:rPr>
          <w:sz w:val="20"/>
          <w:szCs w:val="20"/>
          <w:lang w:val="it-IT"/>
        </w:rPr>
        <w:t>Lodaro</w:t>
      </w:r>
      <w:proofErr w:type="spellEnd"/>
    </w:p>
    <w:p w:rsidR="00E26F3A" w:rsidRPr="00E26F3A" w:rsidRDefault="00E26F3A" w:rsidP="00E26F3A">
      <w:pPr>
        <w:numPr>
          <w:ilvl w:val="0"/>
          <w:numId w:val="2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Elena </w:t>
      </w:r>
      <w:proofErr w:type="spellStart"/>
      <w:r>
        <w:rPr>
          <w:sz w:val="20"/>
          <w:szCs w:val="20"/>
          <w:lang w:val="it-IT"/>
        </w:rPr>
        <w:t>Ferillo</w:t>
      </w:r>
      <w:proofErr w:type="spellEnd"/>
    </w:p>
    <w:p w:rsidR="00E26F3A" w:rsidRPr="00EC603C" w:rsidRDefault="00E26F3A" w:rsidP="00E26F3A">
      <w:pPr>
        <w:numPr>
          <w:ilvl w:val="0"/>
          <w:numId w:val="20"/>
        </w:numPr>
        <w:rPr>
          <w:b/>
          <w:sz w:val="20"/>
          <w:szCs w:val="20"/>
          <w:lang w:val="it-IT"/>
        </w:rPr>
      </w:pPr>
      <w:r w:rsidRPr="00EC603C">
        <w:rPr>
          <w:b/>
          <w:sz w:val="20"/>
          <w:szCs w:val="20"/>
          <w:lang w:val="it-IT"/>
        </w:rPr>
        <w:t>Quanto hai trovato difficile eseguire questo compito?  Inserisci un segno sulla scala, orientandoti con le etichette, a seconda della tua impressione</w:t>
      </w:r>
      <w:r w:rsidR="00CD1B84">
        <w:rPr>
          <w:b/>
          <w:sz w:val="20"/>
          <w:szCs w:val="20"/>
          <w:lang w:val="it-IT"/>
        </w:rPr>
        <w:t>.</w:t>
      </w:r>
    </w:p>
    <w:p w:rsidR="00E51885" w:rsidRDefault="00E51885" w:rsidP="00E26F3A">
      <w:pPr>
        <w:pStyle w:val="Domanda"/>
        <w:ind w:left="0" w:firstLine="0"/>
      </w:pPr>
    </w:p>
    <w:p w:rsidR="00E26F3A" w:rsidRDefault="00E51885" w:rsidP="00E26F3A">
      <w:pPr>
        <w:pStyle w:val="Domanda"/>
        <w:ind w:left="0" w:firstLine="0"/>
        <w:rPr>
          <w:sz w:val="24"/>
          <w:szCs w:val="24"/>
        </w:rPr>
      </w:pPr>
      <w:r>
        <w:rPr>
          <w:noProof/>
          <w:lang w:bidi="ar-SA"/>
        </w:rPr>
        <w:pict>
          <v:shape id="_x0000_s1059" type="#_x0000_t75" style="position:absolute;margin-left:-59.25pt;margin-top:-12.15pt;width:533.25pt;height:85.45pt;z-index:-2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  <w:r w:rsidR="00E26F3A">
        <w:br w:type="page"/>
      </w:r>
      <w:r w:rsidR="00E26F3A">
        <w:rPr>
          <w:sz w:val="24"/>
          <w:szCs w:val="24"/>
        </w:rPr>
        <w:lastRenderedPageBreak/>
        <w:t>[</w:t>
      </w:r>
      <w:r w:rsidR="00E26F3A">
        <w:rPr>
          <w:b/>
          <w:sz w:val="24"/>
          <w:szCs w:val="24"/>
        </w:rPr>
        <w:t>Quarta</w:t>
      </w:r>
      <w:r w:rsidR="00E26F3A">
        <w:rPr>
          <w:b/>
          <w:sz w:val="24"/>
          <w:szCs w:val="24"/>
        </w:rPr>
        <w:t xml:space="preserve"> domanda</w:t>
      </w:r>
      <w:r w:rsidR="00E26F3A">
        <w:rPr>
          <w:sz w:val="24"/>
          <w:szCs w:val="24"/>
        </w:rPr>
        <w:t>]</w:t>
      </w:r>
    </w:p>
    <w:p w:rsidR="00E26F3A" w:rsidRPr="00E26F3A" w:rsidRDefault="00E26F3A" w:rsidP="00E26F3A">
      <w:pPr>
        <w:pStyle w:val="Domanda"/>
        <w:ind w:left="0" w:firstLine="0"/>
        <w:rPr>
          <w:i/>
          <w:sz w:val="20"/>
          <w:szCs w:val="20"/>
        </w:rPr>
      </w:pPr>
      <w:r w:rsidRPr="00E26F3A">
        <w:rPr>
          <w:i/>
          <w:sz w:val="20"/>
          <w:szCs w:val="20"/>
        </w:rPr>
        <w:t xml:space="preserve">Siamo quasi alla fine, </w:t>
      </w:r>
      <w:r w:rsidRPr="00E26F3A">
        <w:rPr>
          <w:b/>
          <w:i/>
          <w:sz w:val="20"/>
          <w:szCs w:val="20"/>
        </w:rPr>
        <w:t>resisti!</w:t>
      </w:r>
      <w:r>
        <w:rPr>
          <w:b/>
          <w:i/>
          <w:sz w:val="20"/>
          <w:szCs w:val="20"/>
        </w:rPr>
        <w:t xml:space="preserve"> </w:t>
      </w:r>
      <w:r w:rsidRPr="00E26F3A">
        <w:rPr>
          <w:b/>
          <w:i/>
          <w:sz w:val="20"/>
          <w:szCs w:val="20"/>
        </w:rPr>
        <w:sym w:font="Wingdings" w:char="F04A"/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Immagina di essere Giancarlo, il padre di Eleonora.</w:t>
      </w:r>
    </w:p>
    <w:p w:rsidR="00E26F3A" w:rsidRP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Eleonora è affetta dalla sindrome di Asperger, ed ama tantissimo la pittura e la scultura. Un tuo collega ti ha suggerito il nome di </w:t>
      </w:r>
      <w:r>
        <w:rPr>
          <w:b/>
          <w:sz w:val="20"/>
          <w:szCs w:val="20"/>
        </w:rPr>
        <w:t>Matteo Cesellasti</w:t>
      </w:r>
      <w:r>
        <w:rPr>
          <w:sz w:val="20"/>
          <w:szCs w:val="20"/>
        </w:rPr>
        <w:t xml:space="preserve">, che è coinvolto nell’organizzazione di laboratori di arte terapia </w:t>
      </w:r>
      <w:r w:rsidR="00CD1B84">
        <w:rPr>
          <w:sz w:val="20"/>
          <w:szCs w:val="20"/>
        </w:rPr>
        <w:t>nell’ambito dei servizi offerti da Abilitiamoci.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Informati su</w:t>
      </w:r>
      <w:r w:rsidR="00CD1B84">
        <w:rPr>
          <w:sz w:val="20"/>
          <w:szCs w:val="20"/>
        </w:rPr>
        <w:t xml:space="preserve">lla qualifica di </w:t>
      </w:r>
      <w:r w:rsidR="00CD1B84">
        <w:rPr>
          <w:b/>
          <w:sz w:val="20"/>
          <w:szCs w:val="20"/>
        </w:rPr>
        <w:t>Matteo Cesellasti</w:t>
      </w:r>
      <w:r w:rsidR="00CD1B84">
        <w:rPr>
          <w:sz w:val="20"/>
          <w:szCs w:val="20"/>
        </w:rPr>
        <w:t xml:space="preserve"> e presso quali sedi di Abilitiamoci presta servizio</w:t>
      </w:r>
      <w:r>
        <w:rPr>
          <w:sz w:val="20"/>
          <w:szCs w:val="20"/>
        </w:rPr>
        <w:t>.</w:t>
      </w:r>
    </w:p>
    <w:p w:rsidR="00E26F3A" w:rsidRDefault="00E26F3A" w:rsidP="00E26F3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Ricordati</w:t>
      </w:r>
      <w:r>
        <w:rPr>
          <w:sz w:val="20"/>
          <w:szCs w:val="20"/>
        </w:rPr>
        <w:t>: puoi consultare liberamente il sito per rispondere.</w:t>
      </w:r>
    </w:p>
    <w:p w:rsidR="00E3691A" w:rsidRDefault="00E3691A" w:rsidP="00E26F3A">
      <w:pPr>
        <w:pStyle w:val="Domanda"/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Ricordati: </w:t>
      </w:r>
      <w:r>
        <w:rPr>
          <w:sz w:val="20"/>
          <w:szCs w:val="20"/>
        </w:rPr>
        <w:t>quando hai risposto a tutte le domande, comunicalo ai nostri moderatori; allo stesso modo, se non riesci a portare a termine il compito, comunicalo ai nostri moderatori. Andremo avanti col test.</w:t>
      </w:r>
    </w:p>
    <w:p w:rsidR="00EC603C" w:rsidRDefault="00EC603C" w:rsidP="00EC603C">
      <w:pPr>
        <w:rPr>
          <w:b/>
          <w:sz w:val="20"/>
          <w:szCs w:val="20"/>
          <w:lang w:val="it-IT"/>
        </w:rPr>
      </w:pPr>
    </w:p>
    <w:p w:rsidR="00CD1B84" w:rsidRPr="00CD1B84" w:rsidRDefault="00CD1B84" w:rsidP="00CD1B84">
      <w:pPr>
        <w:numPr>
          <w:ilvl w:val="0"/>
          <w:numId w:val="22"/>
        </w:numPr>
        <w:rPr>
          <w:b/>
          <w:lang w:val="it-IT"/>
        </w:rPr>
      </w:pPr>
      <w:r>
        <w:rPr>
          <w:b/>
          <w:sz w:val="20"/>
          <w:szCs w:val="20"/>
          <w:lang w:val="it-IT"/>
        </w:rPr>
        <w:t>Presso quale sede presta servizio Matteo (1 sola risposta corretta)?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Como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Cremona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Milano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Pavia</w:t>
      </w:r>
    </w:p>
    <w:p w:rsidR="00CD1B84" w:rsidRPr="00CD1B84" w:rsidRDefault="00CD1B84" w:rsidP="00CD1B84">
      <w:pPr>
        <w:numPr>
          <w:ilvl w:val="0"/>
          <w:numId w:val="23"/>
        </w:numPr>
        <w:rPr>
          <w:lang w:val="it-IT"/>
        </w:rPr>
      </w:pPr>
      <w:r>
        <w:rPr>
          <w:sz w:val="20"/>
          <w:szCs w:val="20"/>
          <w:lang w:val="it-IT"/>
        </w:rPr>
        <w:t>Treviglio</w:t>
      </w:r>
    </w:p>
    <w:p w:rsidR="00CD1B84" w:rsidRPr="00CD1B84" w:rsidRDefault="00CD1B84" w:rsidP="00CD1B84">
      <w:pPr>
        <w:numPr>
          <w:ilvl w:val="0"/>
          <w:numId w:val="22"/>
        </w:numPr>
        <w:rPr>
          <w:b/>
          <w:lang w:val="it-IT"/>
        </w:rPr>
      </w:pPr>
      <w:r>
        <w:rPr>
          <w:b/>
          <w:sz w:val="20"/>
          <w:szCs w:val="20"/>
          <w:lang w:val="it-IT"/>
        </w:rPr>
        <w:t>Qual è la sua qualifica professionale (1 sola risposta corretta)?</w:t>
      </w:r>
    </w:p>
    <w:p w:rsidR="00CD1B84" w:rsidRPr="00CD1B84" w:rsidRDefault="00CD1B84" w:rsidP="00CD1B84">
      <w:pPr>
        <w:numPr>
          <w:ilvl w:val="0"/>
          <w:numId w:val="26"/>
        </w:numPr>
        <w:rPr>
          <w:lang w:val="it-IT"/>
        </w:rPr>
      </w:pPr>
      <w:r>
        <w:rPr>
          <w:sz w:val="20"/>
          <w:szCs w:val="20"/>
          <w:lang w:val="it-IT"/>
        </w:rPr>
        <w:t>Psicologo</w:t>
      </w:r>
    </w:p>
    <w:p w:rsidR="00CD1B84" w:rsidRPr="00CD1B84" w:rsidRDefault="00CD1B84" w:rsidP="00CD1B84">
      <w:pPr>
        <w:numPr>
          <w:ilvl w:val="0"/>
          <w:numId w:val="26"/>
        </w:numPr>
        <w:rPr>
          <w:lang w:val="it-IT"/>
        </w:rPr>
      </w:pPr>
      <w:r>
        <w:rPr>
          <w:sz w:val="20"/>
          <w:szCs w:val="20"/>
          <w:lang w:val="it-IT"/>
        </w:rPr>
        <w:t>Assistente sociale</w:t>
      </w:r>
    </w:p>
    <w:p w:rsidR="00CD1B84" w:rsidRPr="00CD1B84" w:rsidRDefault="00CD1B84" w:rsidP="00CD1B84">
      <w:pPr>
        <w:numPr>
          <w:ilvl w:val="0"/>
          <w:numId w:val="26"/>
        </w:numPr>
        <w:rPr>
          <w:lang w:val="it-IT"/>
        </w:rPr>
      </w:pPr>
      <w:r>
        <w:rPr>
          <w:sz w:val="20"/>
          <w:szCs w:val="20"/>
          <w:lang w:val="it-IT"/>
        </w:rPr>
        <w:t>Educatore professionale</w:t>
      </w:r>
    </w:p>
    <w:p w:rsidR="00CD1B84" w:rsidRPr="00CD1B84" w:rsidRDefault="00E51885" w:rsidP="00CD1B84">
      <w:pPr>
        <w:numPr>
          <w:ilvl w:val="0"/>
          <w:numId w:val="22"/>
        </w:numPr>
        <w:rPr>
          <w:b/>
          <w:lang w:val="it-IT"/>
        </w:rPr>
      </w:pPr>
      <w:r>
        <w:rPr>
          <w:b/>
          <w:noProof/>
          <w:sz w:val="20"/>
          <w:szCs w:val="20"/>
        </w:rPr>
        <w:pict>
          <v:shape id="_x0000_s1062" type="#_x0000_t75" style="position:absolute;left:0;text-align:left;margin-left:-54pt;margin-top:36.4pt;width:533.25pt;height:85.45pt;z-index:-1;mso-position-horizontal-relative:text;mso-position-vertical-relative:text;mso-width-relative:page;mso-height-relative:page" wrapcoords="-34 0 -34 21365 21600 21365 21600 0 -34 0">
            <v:imagedata r:id="rId10" o:title="smeq_scala"/>
            <w10:wrap type="tight"/>
          </v:shape>
        </w:pict>
      </w:r>
      <w:r w:rsidR="00CD1B84" w:rsidRPr="00CD1B84">
        <w:rPr>
          <w:b/>
          <w:sz w:val="20"/>
          <w:szCs w:val="20"/>
          <w:lang w:val="it-IT"/>
        </w:rPr>
        <w:t xml:space="preserve">Quanto </w:t>
      </w:r>
      <w:r w:rsidR="00CD1B84" w:rsidRPr="00EC603C">
        <w:rPr>
          <w:b/>
          <w:sz w:val="20"/>
          <w:szCs w:val="20"/>
          <w:lang w:val="it-IT"/>
        </w:rPr>
        <w:t>hai trovato difficile eseguire questo compito?  Inserisci un segno sulla scala, orientandoti con le etichette, a seconda della tua impressione</w:t>
      </w:r>
      <w:r w:rsidR="00CD1B84">
        <w:rPr>
          <w:b/>
          <w:sz w:val="20"/>
          <w:szCs w:val="20"/>
          <w:lang w:val="it-IT"/>
        </w:rPr>
        <w:t>.</w:t>
      </w:r>
    </w:p>
    <w:p w:rsidR="00E51885" w:rsidRDefault="00E51885" w:rsidP="00CD1B84">
      <w:pPr>
        <w:pStyle w:val="Domanda"/>
        <w:ind w:left="0" w:firstLine="0"/>
        <w:rPr>
          <w:b/>
          <w:sz w:val="20"/>
          <w:szCs w:val="20"/>
        </w:rPr>
      </w:pPr>
    </w:p>
    <w:p w:rsidR="00E51885" w:rsidRDefault="00E51885" w:rsidP="00CD1B84">
      <w:pPr>
        <w:pStyle w:val="Domanda"/>
        <w:ind w:left="0" w:firstLine="0"/>
        <w:rPr>
          <w:b/>
          <w:sz w:val="20"/>
          <w:szCs w:val="20"/>
        </w:rPr>
      </w:pPr>
    </w:p>
    <w:p w:rsidR="00CD1B84" w:rsidRDefault="00CD1B84" w:rsidP="00CD1B84">
      <w:pPr>
        <w:pStyle w:val="Domanda"/>
        <w:ind w:left="0" w:firstLine="0"/>
        <w:rPr>
          <w:sz w:val="24"/>
          <w:szCs w:val="24"/>
        </w:rPr>
      </w:pPr>
      <w:r>
        <w:rPr>
          <w:b/>
          <w:sz w:val="20"/>
          <w:szCs w:val="20"/>
        </w:rPr>
        <w:br w:type="page"/>
      </w:r>
      <w:r>
        <w:rPr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Questionario fine test</w:t>
      </w:r>
      <w:r>
        <w:rPr>
          <w:sz w:val="24"/>
          <w:szCs w:val="24"/>
        </w:rPr>
        <w:t>]</w:t>
      </w:r>
    </w:p>
    <w:p w:rsidR="00CD1B84" w:rsidRDefault="00CD1B84" w:rsidP="00CD1B84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Abbiamo praticamente finito, grazie mille per il tuo tempo ed aiuto!</w:t>
      </w:r>
    </w:p>
    <w:p w:rsidR="00CD1B84" w:rsidRDefault="00CD1B84" w:rsidP="00CD1B84">
      <w:pPr>
        <w:pStyle w:val="Domanda"/>
        <w:ind w:left="0" w:firstLine="0"/>
        <w:rPr>
          <w:sz w:val="20"/>
          <w:szCs w:val="20"/>
        </w:rPr>
      </w:pPr>
      <w:r>
        <w:rPr>
          <w:sz w:val="20"/>
          <w:szCs w:val="20"/>
        </w:rPr>
        <w:t>Vorremo ora sottoporti un semplice questionario per raccogliere alcune delle tue</w:t>
      </w:r>
      <w:r w:rsidR="002C7DA0">
        <w:rPr>
          <w:sz w:val="20"/>
          <w:szCs w:val="20"/>
        </w:rPr>
        <w:t xml:space="preserve"> impressioni sul nostro sito web: </w:t>
      </w:r>
      <w:r>
        <w:rPr>
          <w:sz w:val="20"/>
          <w:szCs w:val="20"/>
        </w:rPr>
        <w:t xml:space="preserve"> quello che dovrai fare è semplicemente mettere una crocetta, dando un punteggio da 1 a 5, a seconda di quanto tu sia d’accordo, oppure in disaccordo, con le affermazioni che riportiamo.</w:t>
      </w:r>
    </w:p>
    <w:p w:rsidR="002C7DA0" w:rsidRDefault="002C7DA0" w:rsidP="002C7DA0">
      <w:pPr>
        <w:pStyle w:val="Domanda"/>
        <w:rPr>
          <w:b/>
          <w:sz w:val="20"/>
          <w:szCs w:val="20"/>
        </w:rPr>
      </w:pP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>
        <w:br w:type="page"/>
      </w:r>
      <w:r w:rsidRPr="007164F8">
        <w:rPr>
          <w:b/>
        </w:rPr>
        <w:lastRenderedPageBreak/>
        <w:t>Penso che userei questo sito web molto spesso.</w:t>
      </w: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noProof/>
        </w:rPr>
        <w:pict>
          <v:shape id="_x0000_s1041" type="#_x0000_t75" style="position:absolute;left:0;text-align:left;margin-left:-.4pt;margin-top:6.1pt;width:415.25pt;height:38.5pt;z-index:1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</w:rPr>
        <w:t>Ho trovato il sito web molto complesso senza un motivo apparente</w:t>
      </w: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noProof/>
        </w:rPr>
        <w:pict>
          <v:shape id="_x0000_s1042" type="#_x0000_t75" style="position:absolute;left:0;text-align:left;margin-left:-.4pt;margin-top:6.1pt;width:415.25pt;height:38.5pt;z-index:2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</w:rPr>
        <w:t>Penso che questo sito web sia facile da usare</w:t>
      </w: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noProof/>
        </w:rPr>
        <w:pict>
          <v:shape id="_x0000_s1043" type="#_x0000_t75" style="position:absolute;left:0;text-align:left;margin-left:-.4pt;margin-top:6.1pt;width:415.25pt;height:38.5pt;z-index:3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E51885">
        <w:rPr>
          <w:b/>
        </w:rPr>
        <w:t xml:space="preserve">Penso sia necessario avere l’aiuto </w:t>
      </w:r>
      <w:r w:rsidRPr="007164F8">
        <w:rPr>
          <w:b/>
        </w:rPr>
        <w:t>di una persona esperta per usare questo sito</w:t>
      </w: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noProof/>
        </w:rPr>
        <w:pict>
          <v:shape id="_x0000_s1044" type="#_x0000_t75" style="position:absolute;left:0;text-align:left;margin-left:-.4pt;margin-top:6.1pt;width:415.25pt;height:38.5pt;z-index:4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</w:rPr>
        <w:t>Ho trovato le funzioni di questo sito molto ben integrate</w:t>
      </w:r>
    </w:p>
    <w:p w:rsidR="002C7DA0" w:rsidRPr="007164F8" w:rsidRDefault="002C7DA0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b/>
          <w:noProof/>
          <w:lang w:bidi="ar-SA"/>
        </w:rPr>
        <w:pict>
          <v:shape id="_x0000_s1052" type="#_x0000_t75" style="position:absolute;left:0;text-align:left;margin-left:-.4pt;margin-top:80.1pt;width:415.25pt;height:38.5pt;z-index:7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noProof/>
        </w:rPr>
        <w:pict>
          <v:shape id="_x0000_s1045" type="#_x0000_t75" style="position:absolute;left:0;text-align:left;margin-left:-.4pt;margin-top:6.1pt;width:415.25pt;height:38.5pt;z-index:5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</w:rPr>
        <w:t>Ho trovato molta incongruenza tra le funzioni di questo sito</w:t>
      </w:r>
      <w:r w:rsidRPr="007164F8">
        <w:rPr>
          <w:noProof/>
        </w:rPr>
        <w:pict>
          <v:shape id="_x0000_s1046" type="#_x0000_t75" style="position:absolute;left:0;text-align:left;margin-left:-.4pt;margin-top:6.1pt;width:415.25pt;height:38.5pt;z-index:6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</w:p>
    <w:p w:rsidR="002C7DA0" w:rsidRPr="007164F8" w:rsidRDefault="007164F8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b/>
          <w:noProof/>
          <w:lang w:bidi="ar-SA"/>
        </w:rPr>
        <w:pict>
          <v:shape id="_x0000_s1053" type="#_x0000_t75" style="position:absolute;left:0;text-align:left;margin-left:-.4pt;margin-top:91.1pt;width:415.25pt;height:38.5pt;z-index:8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</w:rPr>
        <w:t>Credo che le persone possano imparare ad usare questo sito molto velocemente</w:t>
      </w:r>
    </w:p>
    <w:p w:rsidR="002C7DA0" w:rsidRPr="007164F8" w:rsidRDefault="007164F8" w:rsidP="00E51885">
      <w:pPr>
        <w:pStyle w:val="Domanda"/>
        <w:numPr>
          <w:ilvl w:val="0"/>
          <w:numId w:val="28"/>
        </w:numPr>
        <w:rPr>
          <w:b/>
        </w:rPr>
      </w:pPr>
      <w:r w:rsidRPr="007164F8">
        <w:rPr>
          <w:b/>
        </w:rPr>
        <w:t>Trovo questo sito molto complicato/strano da usare</w:t>
      </w:r>
    </w:p>
    <w:p w:rsidR="002C7DA0" w:rsidRPr="007164F8" w:rsidRDefault="007164F8" w:rsidP="00E51885">
      <w:pPr>
        <w:pStyle w:val="Domanda"/>
        <w:numPr>
          <w:ilvl w:val="0"/>
          <w:numId w:val="28"/>
        </w:numPr>
        <w:rPr>
          <w:b/>
        </w:rPr>
      </w:pPr>
      <w:r>
        <w:rPr>
          <w:b/>
          <w:noProof/>
          <w:sz w:val="20"/>
          <w:szCs w:val="20"/>
          <w:lang w:bidi="ar-SA"/>
        </w:rPr>
        <w:pict>
          <v:shape id="_x0000_s1055" type="#_x0000_t75" style="position:absolute;left:0;text-align:left;margin-left:4.05pt;margin-top:72.85pt;width:415.25pt;height:38.5pt;z-index:10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  <w:noProof/>
          <w:lang w:bidi="ar-SA"/>
        </w:rPr>
        <w:pict>
          <v:shape id="_x0000_s1054" type="#_x0000_t75" style="position:absolute;left:0;text-align:left;margin-left:4.05pt;margin-top:3.15pt;width:415.25pt;height:38.5pt;z-index:9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Pr="007164F8">
        <w:rPr>
          <w:b/>
        </w:rPr>
        <w:t>Mi sono trovato a mio agio ad usare questo sito</w:t>
      </w:r>
    </w:p>
    <w:p w:rsidR="00CD1B84" w:rsidRPr="00E51885" w:rsidRDefault="007164F8" w:rsidP="00E51885">
      <w:pPr>
        <w:numPr>
          <w:ilvl w:val="0"/>
          <w:numId w:val="28"/>
        </w:numPr>
        <w:rPr>
          <w:lang w:val="it-IT"/>
        </w:rPr>
      </w:pPr>
      <w:r w:rsidRPr="00E51885">
        <w:rPr>
          <w:b/>
          <w:noProof/>
        </w:rPr>
        <w:pict>
          <v:shape id="_x0000_s1056" type="#_x0000_t75" style="position:absolute;left:0;text-align:left;margin-left:4.05pt;margin-top:63.05pt;width:415.25pt;height:38.5pt;z-index:11;mso-position-horizontal-relative:text;mso-position-vertical-relative:text;mso-width-relative:page;mso-height-relative:page">
            <v:imagedata r:id="rId11" o:title="SUS_scale"/>
            <w10:wrap type="square"/>
          </v:shape>
        </w:pict>
      </w:r>
      <w:r w:rsidR="00E51885">
        <w:rPr>
          <w:b/>
          <w:lang w:val="it-IT" w:eastAsia="it-IT" w:bidi="it-IT"/>
        </w:rPr>
        <w:t xml:space="preserve"> </w:t>
      </w:r>
      <w:r w:rsidRPr="00E51885">
        <w:rPr>
          <w:b/>
          <w:lang w:val="it-IT" w:eastAsia="it-IT" w:bidi="it-IT"/>
        </w:rPr>
        <w:t>Ho avuto bisogno di imparare molte cose prima di usare correttamente il sito</w:t>
      </w:r>
    </w:p>
    <w:sectPr w:rsidR="00CD1B84" w:rsidRPr="00E51885" w:rsidSect="007164F8">
      <w:footerReference w:type="default" r:id="rId12"/>
      <w:pgSz w:w="11907" w:h="16839"/>
      <w:pgMar w:top="1440" w:right="1800" w:bottom="1440" w:left="180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42" w:rsidRDefault="009C554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:rsidR="009C5542" w:rsidRDefault="009C554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36" w:rsidRDefault="00547F36">
    <w:pPr>
      <w:pStyle w:val="Pidipagina"/>
      <w:rPr>
        <w:lang w:val="it-IT"/>
      </w:rPr>
    </w:pPr>
    <w:r>
      <w:rPr>
        <w:lang w:val="it-IT"/>
      </w:rPr>
      <w:t xml:space="preserve">Pagina </w:t>
    </w:r>
    <w:r>
      <w:rPr>
        <w:lang w:val="it-IT"/>
      </w:rPr>
      <w:fldChar w:fldCharType="begin"/>
    </w:r>
    <w:r>
      <w:rPr>
        <w:lang w:val="it-IT"/>
      </w:rPr>
      <w:instrText xml:space="preserve"> PAGE </w:instrText>
    </w:r>
    <w:r>
      <w:rPr>
        <w:lang w:val="it-IT"/>
      </w:rPr>
      <w:fldChar w:fldCharType="separate"/>
    </w:r>
    <w:r w:rsidR="007A77B8">
      <w:rPr>
        <w:noProof/>
        <w:lang w:val="it-IT"/>
      </w:rPr>
      <w:t>1</w:t>
    </w:r>
    <w:r>
      <w:rPr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42" w:rsidRDefault="009C554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:rsidR="009C5542" w:rsidRDefault="009C554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B6D"/>
    <w:multiLevelType w:val="hybridMultilevel"/>
    <w:tmpl w:val="D0587DCA"/>
    <w:lvl w:ilvl="0" w:tplc="45E00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15E4"/>
    <w:multiLevelType w:val="hybridMultilevel"/>
    <w:tmpl w:val="1D34BCEE"/>
    <w:lvl w:ilvl="0" w:tplc="E7CE79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0D48"/>
    <w:multiLevelType w:val="hybridMultilevel"/>
    <w:tmpl w:val="764A71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640E"/>
    <w:multiLevelType w:val="hybridMultilevel"/>
    <w:tmpl w:val="2BC4758E"/>
    <w:lvl w:ilvl="0" w:tplc="2C6EFE88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3373A5"/>
    <w:multiLevelType w:val="hybridMultilevel"/>
    <w:tmpl w:val="2BE204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86C0A"/>
    <w:multiLevelType w:val="hybridMultilevel"/>
    <w:tmpl w:val="9CC0FF2A"/>
    <w:lvl w:ilvl="0" w:tplc="A5BA7820">
      <w:start w:val="1"/>
      <w:numFmt w:val="decimal"/>
      <w:lvlText w:val="%1)"/>
      <w:lvlJc w:val="left"/>
      <w:pPr>
        <w:ind w:left="720" w:hanging="360"/>
      </w:pPr>
      <w:rPr>
        <w:rFonts w:ascii="Century Gothic" w:eastAsia="Times New Roman" w:hAnsi="Century Gothic" w:cs="Century Gothic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9A84436"/>
    <w:multiLevelType w:val="hybridMultilevel"/>
    <w:tmpl w:val="2662E6FC"/>
    <w:lvl w:ilvl="0" w:tplc="682CFE72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4E6256"/>
    <w:multiLevelType w:val="multilevel"/>
    <w:tmpl w:val="9A1C8920"/>
    <w:numStyleLink w:val="Answers"/>
  </w:abstractNum>
  <w:abstractNum w:abstractNumId="9">
    <w:nsid w:val="31303AD3"/>
    <w:multiLevelType w:val="hybridMultilevel"/>
    <w:tmpl w:val="948A07E4"/>
    <w:lvl w:ilvl="0" w:tplc="F8D4A1E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771E68"/>
    <w:multiLevelType w:val="multilevel"/>
    <w:tmpl w:val="9A1C8920"/>
    <w:numStyleLink w:val="Answers"/>
  </w:abstractNum>
  <w:abstractNum w:abstractNumId="11">
    <w:nsid w:val="37487A49"/>
    <w:multiLevelType w:val="hybridMultilevel"/>
    <w:tmpl w:val="3F32D47E"/>
    <w:lvl w:ilvl="0" w:tplc="798EC2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C7506"/>
    <w:multiLevelType w:val="hybridMultilevel"/>
    <w:tmpl w:val="51709EA6"/>
    <w:lvl w:ilvl="0" w:tplc="B908E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B7B22"/>
    <w:multiLevelType w:val="multilevel"/>
    <w:tmpl w:val="9A1C8920"/>
    <w:numStyleLink w:val="Answers"/>
  </w:abstractNum>
  <w:abstractNum w:abstractNumId="14">
    <w:nsid w:val="3C20634F"/>
    <w:multiLevelType w:val="hybridMultilevel"/>
    <w:tmpl w:val="EF1242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F3A3B"/>
    <w:multiLevelType w:val="hybridMultilevel"/>
    <w:tmpl w:val="677A4A18"/>
    <w:lvl w:ilvl="0" w:tplc="12BC1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830D94"/>
    <w:multiLevelType w:val="hybridMultilevel"/>
    <w:tmpl w:val="706EB0AE"/>
    <w:lvl w:ilvl="0" w:tplc="A648B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A7BC1"/>
    <w:multiLevelType w:val="hybridMultilevel"/>
    <w:tmpl w:val="1DD606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948DD"/>
    <w:multiLevelType w:val="hybridMultilevel"/>
    <w:tmpl w:val="4BB6E7B0"/>
    <w:lvl w:ilvl="0" w:tplc="B27EFC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55185"/>
    <w:multiLevelType w:val="multilevel"/>
    <w:tmpl w:val="9A1C8920"/>
    <w:numStyleLink w:val="Answers"/>
  </w:abstractNum>
  <w:abstractNum w:abstractNumId="20">
    <w:nsid w:val="49AF741D"/>
    <w:multiLevelType w:val="multilevel"/>
    <w:tmpl w:val="9A1C8920"/>
    <w:numStyleLink w:val="Answers"/>
  </w:abstractNum>
  <w:abstractNum w:abstractNumId="21">
    <w:nsid w:val="4C663296"/>
    <w:multiLevelType w:val="hybridMultilevel"/>
    <w:tmpl w:val="40FC76A2"/>
    <w:lvl w:ilvl="0" w:tplc="583C75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20EDF"/>
    <w:multiLevelType w:val="hybridMultilevel"/>
    <w:tmpl w:val="72BE5F04"/>
    <w:lvl w:ilvl="0" w:tplc="505664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5512539F"/>
    <w:multiLevelType w:val="hybridMultilevel"/>
    <w:tmpl w:val="5C768BC4"/>
    <w:lvl w:ilvl="0" w:tplc="22407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3C7F7F"/>
    <w:multiLevelType w:val="hybridMultilevel"/>
    <w:tmpl w:val="D1868FF4"/>
    <w:lvl w:ilvl="0" w:tplc="2174A8D8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62558C"/>
    <w:multiLevelType w:val="hybridMultilevel"/>
    <w:tmpl w:val="7A64F2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4019A"/>
    <w:multiLevelType w:val="hybridMultilevel"/>
    <w:tmpl w:val="95126F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173671"/>
    <w:multiLevelType w:val="multilevel"/>
    <w:tmpl w:val="9A1C8920"/>
    <w:numStyleLink w:val="Answers"/>
  </w:abstractNum>
  <w:abstractNum w:abstractNumId="28">
    <w:nsid w:val="69DA2E62"/>
    <w:multiLevelType w:val="hybridMultilevel"/>
    <w:tmpl w:val="2406703C"/>
    <w:lvl w:ilvl="0" w:tplc="D572F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730AA6"/>
    <w:multiLevelType w:val="hybridMultilevel"/>
    <w:tmpl w:val="B714E812"/>
    <w:lvl w:ilvl="0" w:tplc="FEE2A8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23048B"/>
    <w:multiLevelType w:val="hybridMultilevel"/>
    <w:tmpl w:val="461ACC50"/>
    <w:lvl w:ilvl="0" w:tplc="F98E4E0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926A84"/>
    <w:multiLevelType w:val="hybridMultilevel"/>
    <w:tmpl w:val="94260756"/>
    <w:lvl w:ilvl="0" w:tplc="CDE4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6"/>
  </w:num>
  <w:num w:numId="17">
    <w:abstractNumId w:val="2"/>
  </w:num>
  <w:num w:numId="18">
    <w:abstractNumId w:val="25"/>
  </w:num>
  <w:num w:numId="19">
    <w:abstractNumId w:val="28"/>
  </w:num>
  <w:num w:numId="20">
    <w:abstractNumId w:val="14"/>
  </w:num>
  <w:num w:numId="21">
    <w:abstractNumId w:val="31"/>
  </w:num>
  <w:num w:numId="22">
    <w:abstractNumId w:val="4"/>
  </w:num>
  <w:num w:numId="23">
    <w:abstractNumId w:val="24"/>
  </w:num>
  <w:num w:numId="24">
    <w:abstractNumId w:val="7"/>
  </w:num>
  <w:num w:numId="25">
    <w:abstractNumId w:val="17"/>
  </w:num>
  <w:num w:numId="26">
    <w:abstractNumId w:val="3"/>
  </w:num>
  <w:num w:numId="27">
    <w:abstractNumId w:val="5"/>
  </w:num>
  <w:num w:numId="28">
    <w:abstractNumId w:val="9"/>
  </w:num>
  <w:num w:numId="29">
    <w:abstractNumId w:val="15"/>
  </w:num>
  <w:num w:numId="30">
    <w:abstractNumId w:val="29"/>
  </w:num>
  <w:num w:numId="31">
    <w:abstractNumId w:val="23"/>
  </w:num>
  <w:num w:numId="32">
    <w:abstractNumId w:val="1"/>
  </w:num>
  <w:num w:numId="33">
    <w:abstractNumId w:val="18"/>
  </w:num>
  <w:num w:numId="34">
    <w:abstractNumId w:val="0"/>
  </w:num>
  <w:num w:numId="35">
    <w:abstractNumId w:val="12"/>
  </w:num>
  <w:num w:numId="36">
    <w:abstractNumId w:val="22"/>
  </w:num>
  <w:num w:numId="37">
    <w:abstractNumId w:val="11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0BE2"/>
    <w:rsid w:val="002C7DA0"/>
    <w:rsid w:val="003914F8"/>
    <w:rsid w:val="004254F0"/>
    <w:rsid w:val="00510708"/>
    <w:rsid w:val="00547F36"/>
    <w:rsid w:val="006766F8"/>
    <w:rsid w:val="007164F8"/>
    <w:rsid w:val="007A77B8"/>
    <w:rsid w:val="008739A2"/>
    <w:rsid w:val="00900BE2"/>
    <w:rsid w:val="009C5542"/>
    <w:rsid w:val="00BC0B4D"/>
    <w:rsid w:val="00CD1B84"/>
    <w:rsid w:val="00D7324F"/>
    <w:rsid w:val="00D97556"/>
    <w:rsid w:val="00E26F3A"/>
    <w:rsid w:val="00E3691A"/>
    <w:rsid w:val="00E51885"/>
    <w:rsid w:val="00E95CE0"/>
    <w:rsid w:val="00E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tabs>
        <w:tab w:val="left" w:leader="underscore" w:pos="720"/>
      </w:tabs>
      <w:spacing w:before="240"/>
      <w:ind w:left="720" w:hanging="72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rsid w:val="007164F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7164F8"/>
    <w:rPr>
      <w:rFonts w:ascii="Century Gothic" w:eastAsia="Times New Roman" w:hAnsi="Century Gothic" w:cs="Century Gothic"/>
      <w:sz w:val="18"/>
      <w:szCs w:val="18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ardo\AppData\Roaming\Microsoft\Templates\MS_MultipleChoice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04D1C-A088-4DB4-998B-8BC414F5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MS_MultipleChoiceTest.dotx</Template>
  <TotalTime>149</TotalTime>
  <Pages>8</Pages>
  <Words>1206</Words>
  <Characters>6877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del test]</vt:lpstr>
    </vt:vector>
  </TitlesOfParts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edo.cannas@live.it</dc:creator>
  <cp:lastModifiedBy>edo.cannas@live.it</cp:lastModifiedBy>
  <cp:revision>3</cp:revision>
  <cp:lastPrinted>2004-01-22T16:32:00Z</cp:lastPrinted>
  <dcterms:created xsi:type="dcterms:W3CDTF">2018-05-02T13:09:00Z</dcterms:created>
  <dcterms:modified xsi:type="dcterms:W3CDTF">2018-05-02T15:38:00Z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</Properties>
</file>